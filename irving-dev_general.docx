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5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2EEAC2" w14:textId="77777777" w:rsidTr="00E45A7A">
        <w:trPr>
          <w:trHeight w:hRule="exact" w:val="252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CACDBE3" w14:textId="5A49B49C" w:rsidR="00692703" w:rsidRPr="00CF1A49" w:rsidRDefault="006F1ED4" w:rsidP="00E45A7A">
            <w:pPr>
              <w:pStyle w:val="Title"/>
            </w:pPr>
            <w:r>
              <w:t>andrew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Irving</w:t>
            </w:r>
          </w:p>
          <w:p w14:paraId="7E7C5FE3" w14:textId="1D1EF180" w:rsidR="00692703" w:rsidRPr="00CF1A49" w:rsidRDefault="006F1ED4" w:rsidP="00E45A7A">
            <w:pPr>
              <w:pStyle w:val="ContactInfo"/>
              <w:contextualSpacing w:val="0"/>
            </w:pPr>
            <w:sdt>
              <w:sdtPr>
                <w:alias w:val="Divider dot:"/>
                <w:tag w:val="Divider dot:"/>
                <w:id w:val="1831169341"/>
                <w:placeholder>
                  <w:docPart w:val="C82C15DBFFBD4D6D9F3FDD8F9B637B40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Richmond, VA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37430FC24794AF1B66530E79416498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  <w:p w14:paraId="0C25CC83" w14:textId="34707011" w:rsidR="00692703" w:rsidRDefault="006F1ED4" w:rsidP="00E45A7A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110093619"/>
                <w:placeholder>
                  <w:docPart w:val="86F25E86945F4B11870B39DAF1EEFC7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r w:rsidR="0078016A" w:rsidRPr="00E45A7A">
              <w:t>airving-dev@gmail.com</w:t>
            </w:r>
            <w:r w:rsidR="0078016A">
              <w:t xml:space="preserve"> </w:t>
            </w:r>
            <w:sdt>
              <w:sdtPr>
                <w:alias w:val="Divider dot:"/>
                <w:tag w:val="Divider dot:"/>
                <w:id w:val="1786926273"/>
                <w:placeholder>
                  <w:docPart w:val="D553560C026848B285CBF4C57D4229AD"/>
                </w:placeholder>
                <w:temporary/>
                <w:showingPlcHdr/>
                <w15:appearance w15:val="hidden"/>
              </w:sdtPr>
              <w:sdtContent>
                <w:r w:rsidR="0078016A" w:rsidRPr="0078016A">
                  <w:t>·</w:t>
                </w:r>
              </w:sdtContent>
            </w:sdt>
            <w:r w:rsidR="00692703" w:rsidRPr="00CF1A49">
              <w:t xml:space="preserve"> </w:t>
            </w:r>
            <w:r w:rsidR="0078016A">
              <w:t>757-344-2705</w:t>
            </w:r>
            <w:r w:rsidR="00E45A7A">
              <w:t xml:space="preserve"> </w:t>
            </w:r>
            <w:sdt>
              <w:sdtPr>
                <w:alias w:val="Divider dot:"/>
                <w:tag w:val="Divider dot:"/>
                <w:id w:val="-1804076052"/>
                <w:placeholder>
                  <w:docPart w:val="D40C523A99D144F285EA2142050C47B1"/>
                </w:placeholder>
                <w:temporary/>
                <w:showingPlcHdr/>
                <w15:appearance w15:val="hidden"/>
              </w:sdtPr>
              <w:sdtContent>
                <w:r w:rsidR="00E45A7A" w:rsidRPr="00CF1A49">
                  <w:t>·</w:t>
                </w:r>
              </w:sdtContent>
            </w:sdt>
          </w:p>
          <w:p w14:paraId="4B344E03" w14:textId="77777777" w:rsidR="00E45A7A" w:rsidRDefault="006F1ED4" w:rsidP="00E45A7A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2000459528"/>
                <w:placeholder>
                  <w:docPart w:val="96B130CEBCEA497FB34874B2E411AE60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Pr="001A58B3">
              <w:t>LinkedIn</w:t>
            </w:r>
            <w:r w:rsidR="001A58B3">
              <w:t xml:space="preserve">: </w:t>
            </w:r>
            <w:r w:rsidR="001A58B3" w:rsidRPr="00E45A7A">
              <w:rPr>
                <w:color w:val="595959" w:themeColor="text1" w:themeTint="A6"/>
              </w:rPr>
              <w:t>https://www.linkedin.com/in/andrew-irving-b92477bb/</w:t>
            </w:r>
            <w:r w:rsidRPr="00E45A7A">
              <w:rPr>
                <w:color w:val="595959" w:themeColor="text1" w:themeTint="A6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0016B313154A6581A59B6DA2D7E1D4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  <w:p w14:paraId="52210366" w14:textId="0F93F4B3" w:rsidR="00E45A7A" w:rsidRDefault="00E45A7A" w:rsidP="00E45A7A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-1163086586"/>
                <w:placeholder>
                  <w:docPart w:val="FB9A7C5C3E3C477CB3D3D6FA0116CE3D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r w:rsidR="006F1ED4" w:rsidRPr="001A58B3">
              <w:t>Github</w:t>
            </w:r>
            <w:r w:rsidR="001A58B3">
              <w:t xml:space="preserve">: </w:t>
            </w:r>
            <w:r w:rsidRPr="00E45A7A">
              <w:rPr>
                <w:color w:val="595959" w:themeColor="text1" w:themeTint="A6"/>
              </w:rPr>
              <w:t>https://github.com/irvingam</w:t>
            </w:r>
            <w:r>
              <w:t xml:space="preserve"> </w:t>
            </w:r>
            <w:sdt>
              <w:sdtPr>
                <w:alias w:val="Divider dot:"/>
                <w:tag w:val="Divider dot:"/>
                <w:id w:val="-508133816"/>
                <w:placeholder>
                  <w:docPart w:val="CA1BB56C86264765A1F66F19C4645FE1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</w:p>
          <w:p w14:paraId="04779229" w14:textId="781B4BE9" w:rsidR="006F1ED4" w:rsidRPr="00CF1A49" w:rsidRDefault="006F1ED4" w:rsidP="00E45A7A">
            <w:pPr>
              <w:pStyle w:val="ContactInfoEmphasis"/>
              <w:contextualSpacing w:val="0"/>
            </w:pPr>
            <w:r>
              <w:t xml:space="preserve"> </w:t>
            </w:r>
            <w:r w:rsidR="00E45A7A">
              <w:t xml:space="preserve"> </w:t>
            </w:r>
            <w:sdt>
              <w:sdtPr>
                <w:alias w:val="Divider dot:"/>
                <w:tag w:val="Divider dot:"/>
                <w:id w:val="-947007055"/>
                <w:placeholder>
                  <w:docPart w:val="EE1A166E77A44E7887278C302E39BDDB"/>
                </w:placeholder>
                <w:temporary/>
                <w:showingPlcHdr/>
                <w15:appearance w15:val="hidden"/>
              </w:sdtPr>
              <w:sdtContent>
                <w:r w:rsidR="00E45A7A" w:rsidRPr="00CF1A49">
                  <w:t>·</w:t>
                </w:r>
              </w:sdtContent>
            </w:sdt>
            <w:r w:rsidR="00E45A7A" w:rsidRPr="001A58B3">
              <w:t xml:space="preserve"> </w:t>
            </w:r>
            <w:r w:rsidRPr="001A58B3">
              <w:t>Portf</w:t>
            </w:r>
            <w:r w:rsidRPr="001A58B3">
              <w:t>o</w:t>
            </w:r>
            <w:r w:rsidRPr="001A58B3">
              <w:t>lio</w:t>
            </w:r>
            <w:r w:rsidR="001A58B3">
              <w:t xml:space="preserve">: </w:t>
            </w:r>
            <w:r w:rsidR="001A58B3" w:rsidRPr="001A58B3">
              <w:rPr>
                <w:color w:val="595959" w:themeColor="text1" w:themeTint="A6"/>
              </w:rPr>
              <w:t>https://andrewirving.netlify.app/</w:t>
            </w:r>
            <w:r w:rsidRPr="001A58B3">
              <w:rPr>
                <w:color w:val="595959" w:themeColor="text1" w:themeTint="A6"/>
              </w:rPr>
              <w:t xml:space="preserve"> </w:t>
            </w:r>
            <w:sdt>
              <w:sdtPr>
                <w:alias w:val="Divider dot:"/>
                <w:tag w:val="Divider dot:"/>
                <w:id w:val="1939011625"/>
                <w:placeholder>
                  <w:docPart w:val="8A1D3ACF2CDE4C31B201AFA3EDA9C1D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</w:p>
        </w:tc>
      </w:tr>
      <w:tr w:rsidR="009571D8" w:rsidRPr="00CF1A49" w14:paraId="6073C05E" w14:textId="77777777" w:rsidTr="00E45A7A">
        <w:tc>
          <w:tcPr>
            <w:tcW w:w="9360" w:type="dxa"/>
            <w:tcMar>
              <w:top w:w="432" w:type="dxa"/>
            </w:tcMar>
          </w:tcPr>
          <w:p w14:paraId="75CC423F" w14:textId="1F6A020F" w:rsidR="006F1ED4" w:rsidRPr="00CF1A49" w:rsidRDefault="0078016A" w:rsidP="00E45A7A">
            <w:pPr>
              <w:pStyle w:val="Heading1"/>
              <w:outlineLvl w:val="0"/>
            </w:pPr>
            <w:r>
              <w:t>&gt;</w:t>
            </w:r>
            <w:r w:rsidR="00A61301">
              <w:t>Languages and Technologies</w:t>
            </w:r>
            <w:r>
              <w:t>:</w:t>
            </w:r>
          </w:p>
          <w:tbl>
            <w:tblPr>
              <w:tblStyle w:val="TableGrid"/>
              <w:tblW w:w="216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05"/>
              <w:gridCol w:w="5405"/>
              <w:gridCol w:w="5405"/>
              <w:gridCol w:w="5405"/>
            </w:tblGrid>
            <w:tr w:rsidR="00061560" w:rsidRPr="006E1507" w14:paraId="2732C31D" w14:textId="77777777" w:rsidTr="00061560">
              <w:trPr>
                <w:trHeight w:val="265"/>
              </w:trPr>
              <w:tc>
                <w:tcPr>
                  <w:tcW w:w="5405" w:type="dxa"/>
                </w:tcPr>
                <w:p w14:paraId="38166DF0" w14:textId="1B8C2568" w:rsidR="00061560" w:rsidRPr="00A61301" w:rsidRDefault="00061560" w:rsidP="00E45A7A">
                  <w:pPr>
                    <w:pStyle w:val="ListBullet"/>
                    <w:framePr w:hSpace="180" w:wrap="around" w:hAnchor="margin" w:y="-456"/>
                    <w:contextualSpacing w:val="0"/>
                    <w:rPr>
                      <w:b/>
                      <w:bCs/>
                    </w:rPr>
                  </w:pPr>
                  <w:r w:rsidRPr="00A61301">
                    <w:rPr>
                      <w:b/>
                      <w:bCs/>
                    </w:rPr>
                    <w:t>Proficient: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HTML5, CSS3, JavaScript, Git, Grid, Flexbox</w:t>
                  </w:r>
                </w:p>
                <w:p w14:paraId="4F845E30" w14:textId="73F17F80" w:rsidR="00061560" w:rsidRPr="00A61301" w:rsidRDefault="00061560" w:rsidP="00E45A7A">
                  <w:pPr>
                    <w:pStyle w:val="ListBullet"/>
                    <w:framePr w:hSpace="180" w:wrap="around" w:hAnchor="margin" w:y="-456"/>
                    <w:contextualSpacing w:val="0"/>
                    <w:rPr>
                      <w:b/>
                      <w:bCs/>
                    </w:rPr>
                  </w:pPr>
                  <w:r w:rsidRPr="00A61301">
                    <w:rPr>
                      <w:b/>
                      <w:bCs/>
                    </w:rPr>
                    <w:t>Exposure: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JSON, React, Express.js, MongoDB</w:t>
                  </w:r>
                </w:p>
              </w:tc>
              <w:tc>
                <w:tcPr>
                  <w:tcW w:w="5405" w:type="dxa"/>
                </w:tcPr>
                <w:p w14:paraId="474707F8" w14:textId="77777777" w:rsidR="00061560" w:rsidRPr="006E1507" w:rsidRDefault="00061560" w:rsidP="00E45A7A">
                  <w:pPr>
                    <w:pStyle w:val="ListBullet"/>
                    <w:framePr w:hSpace="180" w:wrap="around" w:hAnchor="margin" w:y="-456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5405" w:type="dxa"/>
                </w:tcPr>
                <w:p w14:paraId="04770EA4" w14:textId="37CCCFA7" w:rsidR="00061560" w:rsidRPr="006E1507" w:rsidRDefault="00061560" w:rsidP="00E45A7A">
                  <w:pPr>
                    <w:pStyle w:val="ListBullet"/>
                    <w:framePr w:hSpace="180" w:wrap="around" w:hAnchor="margin" w:y="-456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5405" w:type="dxa"/>
                  <w:tcMar>
                    <w:left w:w="360" w:type="dxa"/>
                  </w:tcMar>
                </w:tcPr>
                <w:p w14:paraId="054445B4" w14:textId="02DA1C29" w:rsidR="00061560" w:rsidRPr="006E1507" w:rsidRDefault="00061560" w:rsidP="00E45A7A">
                  <w:pPr>
                    <w:pStyle w:val="ListBullet"/>
                    <w:framePr w:hSpace="180" w:wrap="around" w:hAnchor="margin" w:y="-456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74F119B2" w14:textId="24B7C087" w:rsidR="001755A8" w:rsidRPr="00CF1A49" w:rsidRDefault="001755A8" w:rsidP="00E45A7A">
            <w:pPr>
              <w:contextualSpacing w:val="0"/>
            </w:pPr>
          </w:p>
        </w:tc>
      </w:tr>
    </w:tbl>
    <w:p w14:paraId="53A7B5FB" w14:textId="47236C94" w:rsidR="004E01EB" w:rsidRPr="00CF1A49" w:rsidRDefault="0078016A" w:rsidP="004E01EB">
      <w:pPr>
        <w:pStyle w:val="Heading1"/>
      </w:pPr>
      <w:r>
        <w:t>&gt;</w:t>
      </w:r>
      <w:r w:rsidR="006F1ED4">
        <w:t>Projects: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C6D14C5" w14:textId="77777777" w:rsidTr="00D66A52">
        <w:tc>
          <w:tcPr>
            <w:tcW w:w="9355" w:type="dxa"/>
          </w:tcPr>
          <w:p w14:paraId="63FD443C" w14:textId="467334A2" w:rsidR="001D0BF1" w:rsidRPr="00CF1A49" w:rsidRDefault="006F1ED4" w:rsidP="001D0BF1">
            <w:pPr>
              <w:pStyle w:val="Heading3"/>
              <w:contextualSpacing w:val="0"/>
              <w:outlineLvl w:val="2"/>
            </w:pPr>
            <w:r>
              <w:t>2021</w:t>
            </w:r>
          </w:p>
          <w:p w14:paraId="062F9AC6" w14:textId="330E3317" w:rsidR="001D0BF1" w:rsidRPr="001A58B3" w:rsidRDefault="006F1ED4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A58B3">
              <w:rPr>
                <w:sz w:val="24"/>
                <w:szCs w:val="24"/>
              </w:rPr>
              <w:t>Rivercitywrestling.com</w:t>
            </w:r>
            <w:r w:rsidR="0078016A" w:rsidRPr="001A58B3">
              <w:rPr>
                <w:sz w:val="24"/>
                <w:szCs w:val="24"/>
              </w:rPr>
              <w:t xml:space="preserve">, </w:t>
            </w:r>
            <w:r w:rsidR="007E03CD" w:rsidRPr="007E03CD">
              <w:rPr>
                <w:rStyle w:val="SubtleReference"/>
                <w:sz w:val="24"/>
                <w:szCs w:val="24"/>
              </w:rPr>
              <w:t>https://rivercitytest.netlify.app/</w:t>
            </w:r>
          </w:p>
          <w:p w14:paraId="3082376C" w14:textId="77777777" w:rsidR="001E3120" w:rsidRDefault="007E03CD" w:rsidP="007E03CD">
            <w:pPr>
              <w:pStyle w:val="ListParagraph"/>
              <w:numPr>
                <w:ilvl w:val="0"/>
                <w:numId w:val="15"/>
              </w:numPr>
            </w:pPr>
            <w:r>
              <w:t>Delivered this website for a local business in my city using HTML5, CSS3, and JavaScript.</w:t>
            </w:r>
          </w:p>
          <w:p w14:paraId="08982C05" w14:textId="77777777" w:rsidR="007E03CD" w:rsidRDefault="007E03CD" w:rsidP="007E03CD">
            <w:pPr>
              <w:pStyle w:val="ListParagraph"/>
              <w:numPr>
                <w:ilvl w:val="0"/>
                <w:numId w:val="15"/>
              </w:numPr>
            </w:pPr>
            <w:r>
              <w:t>Was able incorporate jQuery to create a geolocation using Google Maps.</w:t>
            </w:r>
          </w:p>
          <w:p w14:paraId="6B5163C3" w14:textId="4CA1DCAE" w:rsidR="007E03CD" w:rsidRPr="00CF1A49" w:rsidRDefault="007E03CD" w:rsidP="007E03CD">
            <w:pPr>
              <w:pStyle w:val="ListParagraph"/>
              <w:numPr>
                <w:ilvl w:val="0"/>
                <w:numId w:val="15"/>
              </w:numPr>
            </w:pPr>
            <w:r>
              <w:t>PayPal modules were created using JavaScript allowing members and guest to pay membership fees and monthly dues.</w:t>
            </w:r>
          </w:p>
        </w:tc>
      </w:tr>
      <w:tr w:rsidR="00F61DF9" w:rsidRPr="00CF1A49" w14:paraId="794CCA4E" w14:textId="77777777" w:rsidTr="00F61DF9">
        <w:tc>
          <w:tcPr>
            <w:tcW w:w="9355" w:type="dxa"/>
            <w:tcMar>
              <w:top w:w="216" w:type="dxa"/>
            </w:tcMar>
          </w:tcPr>
          <w:p w14:paraId="6FC296D1" w14:textId="272F879E" w:rsidR="00F61DF9" w:rsidRPr="00CF1A49" w:rsidRDefault="006F1ED4" w:rsidP="00F61DF9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1720B42F" w14:textId="13439E82" w:rsidR="00F61DF9" w:rsidRPr="001A58B3" w:rsidRDefault="006F1ED4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A58B3">
              <w:rPr>
                <w:sz w:val="24"/>
                <w:szCs w:val="24"/>
              </w:rPr>
              <w:t>Personal Portfolio</w:t>
            </w:r>
            <w:r w:rsidR="00F61DF9" w:rsidRPr="001A58B3">
              <w:rPr>
                <w:sz w:val="24"/>
                <w:szCs w:val="24"/>
              </w:rPr>
              <w:t xml:space="preserve">, </w:t>
            </w:r>
            <w:r w:rsidR="001912EE" w:rsidRPr="001A58B3">
              <w:rPr>
                <w:rStyle w:val="SubtleReference"/>
                <w:sz w:val="24"/>
                <w:szCs w:val="24"/>
              </w:rPr>
              <w:t>https://andrewirving.netlify.app/</w:t>
            </w:r>
          </w:p>
          <w:p w14:paraId="22F9BB36" w14:textId="61D77CE8" w:rsidR="00F61DF9" w:rsidRDefault="00DD0267" w:rsidP="00DD0267">
            <w:pPr>
              <w:pStyle w:val="ListParagraph"/>
              <w:numPr>
                <w:ilvl w:val="0"/>
                <w:numId w:val="17"/>
              </w:numPr>
            </w:pPr>
            <w:r>
              <w:t>A personalized portfolio created using HTML5, CSS3, and JavaScript to display my projects and skills.</w:t>
            </w:r>
          </w:p>
          <w:p w14:paraId="6B8761D7" w14:textId="310B29B1" w:rsidR="00DD0267" w:rsidRDefault="00DD0267" w:rsidP="00DD0267">
            <w:pPr>
              <w:pStyle w:val="ListParagraph"/>
              <w:numPr>
                <w:ilvl w:val="0"/>
                <w:numId w:val="17"/>
              </w:numPr>
            </w:pPr>
            <w:r>
              <w:t>Implemented CSS3 layout models such as Flexbox and Grid to help make the page more responsive and mobile friendly.</w:t>
            </w:r>
          </w:p>
          <w:p w14:paraId="144B406C" w14:textId="0FB76864" w:rsidR="00063808" w:rsidRDefault="00063808" w:rsidP="00DD0267">
            <w:pPr>
              <w:pStyle w:val="ListParagraph"/>
              <w:numPr>
                <w:ilvl w:val="0"/>
                <w:numId w:val="17"/>
              </w:numPr>
            </w:pPr>
            <w:r>
              <w:t>Able to update and maintain code with consistent additions of new projects/experience.</w:t>
            </w:r>
          </w:p>
          <w:p w14:paraId="15EEDE5A" w14:textId="59973E0F" w:rsidR="00063808" w:rsidRPr="00CF1A49" w:rsidRDefault="00063808" w:rsidP="00063808">
            <w:pPr>
              <w:pStyle w:val="Heading3"/>
              <w:contextualSpacing w:val="0"/>
              <w:outlineLvl w:val="2"/>
            </w:pPr>
            <w:r>
              <w:t>202</w:t>
            </w:r>
            <w:r w:rsidR="008C6EC2">
              <w:t>1</w:t>
            </w:r>
          </w:p>
          <w:p w14:paraId="07D4D533" w14:textId="2BBA0D9C" w:rsidR="00063808" w:rsidRPr="001A58B3" w:rsidRDefault="00063808" w:rsidP="00063808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Weather APp</w:t>
            </w:r>
            <w:r w:rsidRPr="001A58B3">
              <w:rPr>
                <w:sz w:val="24"/>
                <w:szCs w:val="24"/>
              </w:rPr>
              <w:t xml:space="preserve">, </w:t>
            </w:r>
            <w:r w:rsidRPr="00063808">
              <w:rPr>
                <w:rStyle w:val="SubtleReference"/>
                <w:sz w:val="24"/>
                <w:szCs w:val="24"/>
              </w:rPr>
              <w:t>https://irvingweatherglass.netlify.app/</w:t>
            </w:r>
          </w:p>
          <w:p w14:paraId="0B03C957" w14:textId="1BAF2353" w:rsidR="00063808" w:rsidRDefault="008C6EC2" w:rsidP="00063808">
            <w:pPr>
              <w:pStyle w:val="ListParagraph"/>
              <w:numPr>
                <w:ilvl w:val="0"/>
                <w:numId w:val="17"/>
              </w:numPr>
            </w:pPr>
            <w:r>
              <w:t>Web application created using HTML5, CSS3, and JavaScript.</w:t>
            </w:r>
          </w:p>
          <w:p w14:paraId="15EFB2B3" w14:textId="77777777" w:rsidR="00063808" w:rsidRDefault="008C6EC2" w:rsidP="00063808">
            <w:pPr>
              <w:pStyle w:val="ListParagraph"/>
              <w:numPr>
                <w:ilvl w:val="0"/>
                <w:numId w:val="17"/>
              </w:numPr>
            </w:pPr>
            <w:r>
              <w:t>Utilized JavaScript to fetch API from OpenWeatherAPI to gather information from a searched location.</w:t>
            </w:r>
          </w:p>
          <w:p w14:paraId="5CAD240C" w14:textId="1F552E59" w:rsidR="008C6EC2" w:rsidRDefault="008C6EC2" w:rsidP="00063808">
            <w:pPr>
              <w:pStyle w:val="ListParagraph"/>
              <w:numPr>
                <w:ilvl w:val="0"/>
                <w:numId w:val="17"/>
              </w:numPr>
            </w:pPr>
            <w:r>
              <w:t>Demonstrated CSS Grid to add and organize weather models within the app.</w:t>
            </w:r>
          </w:p>
        </w:tc>
      </w:tr>
    </w:tbl>
    <w:p w14:paraId="11FA0C66" w14:textId="1ADD2E5A" w:rsidR="00DA59AA" w:rsidRPr="00CF1A49" w:rsidRDefault="0078016A" w:rsidP="0097790C">
      <w:pPr>
        <w:pStyle w:val="Heading1"/>
      </w:pPr>
      <w:r>
        <w:t>&gt;</w:t>
      </w:r>
      <w:r w:rsidR="006F1ED4">
        <w:t>Education: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4FA4B4E" w14:textId="77777777" w:rsidTr="001912EE">
        <w:trPr>
          <w:trHeight w:val="364"/>
        </w:trPr>
        <w:tc>
          <w:tcPr>
            <w:tcW w:w="9355" w:type="dxa"/>
          </w:tcPr>
          <w:p w14:paraId="40BA547C" w14:textId="4AA7E06C" w:rsidR="001D0BF1" w:rsidRPr="00CF1A49" w:rsidRDefault="00DD0267" w:rsidP="001D0BF1">
            <w:pPr>
              <w:pStyle w:val="Heading3"/>
              <w:contextualSpacing w:val="0"/>
              <w:outlineLvl w:val="2"/>
            </w:pPr>
            <w:r>
              <w:t>May 2020</w:t>
            </w:r>
          </w:p>
          <w:p w14:paraId="2E1E2190" w14:textId="0DBF0C8B" w:rsidR="007538DC" w:rsidRPr="007E03CD" w:rsidRDefault="00DD0267" w:rsidP="007E03CD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A58B3">
              <w:rPr>
                <w:sz w:val="24"/>
                <w:szCs w:val="24"/>
              </w:rPr>
              <w:t>BACHELOR OF SCIENCE</w:t>
            </w:r>
            <w:r w:rsidR="001D0BF1" w:rsidRPr="001A58B3">
              <w:rPr>
                <w:sz w:val="24"/>
                <w:szCs w:val="24"/>
              </w:rPr>
              <w:t xml:space="preserve">, </w:t>
            </w:r>
            <w:r w:rsidR="001912EE" w:rsidRPr="001A58B3">
              <w:rPr>
                <w:rStyle w:val="SubtleReference"/>
                <w:sz w:val="24"/>
                <w:szCs w:val="24"/>
              </w:rPr>
              <w:t>Virginia Commonwealth University</w:t>
            </w:r>
          </w:p>
        </w:tc>
      </w:tr>
      <w:tr w:rsidR="00F61DF9" w:rsidRPr="00CF1A49" w14:paraId="613CEEB6" w14:textId="77777777" w:rsidTr="00F61DF9">
        <w:tc>
          <w:tcPr>
            <w:tcW w:w="9355" w:type="dxa"/>
            <w:tcMar>
              <w:top w:w="216" w:type="dxa"/>
            </w:tcMar>
          </w:tcPr>
          <w:p w14:paraId="4E3BA530" w14:textId="56671948" w:rsidR="00F61DF9" w:rsidRDefault="00DD0267" w:rsidP="00DD0267">
            <w:pPr>
              <w:pStyle w:val="ListParagraph"/>
              <w:numPr>
                <w:ilvl w:val="0"/>
                <w:numId w:val="16"/>
              </w:numPr>
            </w:pPr>
            <w:r>
              <w:t>Concentration in Exercise Science.</w:t>
            </w:r>
          </w:p>
        </w:tc>
      </w:tr>
    </w:tbl>
    <w:p w14:paraId="5F95194B" w14:textId="21DFCD86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00D9" w14:textId="77777777" w:rsidR="00E3689F" w:rsidRDefault="00E3689F" w:rsidP="0068194B">
      <w:r>
        <w:separator/>
      </w:r>
    </w:p>
    <w:p w14:paraId="6EBA51C8" w14:textId="77777777" w:rsidR="00E3689F" w:rsidRDefault="00E3689F"/>
    <w:p w14:paraId="7CE05466" w14:textId="77777777" w:rsidR="00E3689F" w:rsidRDefault="00E3689F"/>
  </w:endnote>
  <w:endnote w:type="continuationSeparator" w:id="0">
    <w:p w14:paraId="7A4B51E6" w14:textId="77777777" w:rsidR="00E3689F" w:rsidRDefault="00E3689F" w:rsidP="0068194B">
      <w:r>
        <w:continuationSeparator/>
      </w:r>
    </w:p>
    <w:p w14:paraId="3691CD4E" w14:textId="77777777" w:rsidR="00E3689F" w:rsidRDefault="00E3689F"/>
    <w:p w14:paraId="127E00C8" w14:textId="77777777" w:rsidR="00E3689F" w:rsidRDefault="00E36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78496" w14:textId="77777777" w:rsidR="00061560" w:rsidRDefault="000615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3703" w14:textId="77777777" w:rsidR="00E3689F" w:rsidRDefault="00E3689F" w:rsidP="0068194B">
      <w:r>
        <w:separator/>
      </w:r>
    </w:p>
    <w:p w14:paraId="6E21661F" w14:textId="77777777" w:rsidR="00E3689F" w:rsidRDefault="00E3689F"/>
    <w:p w14:paraId="1257B304" w14:textId="77777777" w:rsidR="00E3689F" w:rsidRDefault="00E3689F"/>
  </w:footnote>
  <w:footnote w:type="continuationSeparator" w:id="0">
    <w:p w14:paraId="1F54B4D6" w14:textId="77777777" w:rsidR="00E3689F" w:rsidRDefault="00E3689F" w:rsidP="0068194B">
      <w:r>
        <w:continuationSeparator/>
      </w:r>
    </w:p>
    <w:p w14:paraId="0FAA3D9A" w14:textId="77777777" w:rsidR="00E3689F" w:rsidRDefault="00E3689F"/>
    <w:p w14:paraId="1109F7D8" w14:textId="77777777" w:rsidR="00E3689F" w:rsidRDefault="00E36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EB50" w14:textId="77777777" w:rsidR="00061560" w:rsidRPr="004E01EB" w:rsidRDefault="0006156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C8508C" wp14:editId="06C6B5D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07D726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794FDC"/>
    <w:multiLevelType w:val="hybridMultilevel"/>
    <w:tmpl w:val="FD6C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F52F46"/>
    <w:multiLevelType w:val="hybridMultilevel"/>
    <w:tmpl w:val="8B3A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A050C"/>
    <w:multiLevelType w:val="hybridMultilevel"/>
    <w:tmpl w:val="758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5401A"/>
    <w:multiLevelType w:val="hybridMultilevel"/>
    <w:tmpl w:val="E08CD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A"/>
    <w:rsid w:val="000001EF"/>
    <w:rsid w:val="00007322"/>
    <w:rsid w:val="00007728"/>
    <w:rsid w:val="00024584"/>
    <w:rsid w:val="00024730"/>
    <w:rsid w:val="00055E95"/>
    <w:rsid w:val="00061560"/>
    <w:rsid w:val="00063808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2EE"/>
    <w:rsid w:val="00192008"/>
    <w:rsid w:val="001A58B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0C9B"/>
    <w:rsid w:val="00510392"/>
    <w:rsid w:val="00513E2A"/>
    <w:rsid w:val="00532A5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1ED4"/>
    <w:rsid w:val="00712D8B"/>
    <w:rsid w:val="007273B7"/>
    <w:rsid w:val="00733E0A"/>
    <w:rsid w:val="0074403D"/>
    <w:rsid w:val="00746D44"/>
    <w:rsid w:val="007538DC"/>
    <w:rsid w:val="00757803"/>
    <w:rsid w:val="0078016A"/>
    <w:rsid w:val="0079206B"/>
    <w:rsid w:val="00796076"/>
    <w:rsid w:val="007C0566"/>
    <w:rsid w:val="007C606B"/>
    <w:rsid w:val="007E03C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6EC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30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7CD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267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689F"/>
    <w:rsid w:val="00E45A7A"/>
    <w:rsid w:val="00E5632B"/>
    <w:rsid w:val="00E60261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ABEC0"/>
  <w15:chartTrackingRefBased/>
  <w15:docId w15:val="{7C2EBE4E-5664-471E-8443-21CA09A6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80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rv\AppData\Local\Microsoft\Office\16.0\DTS\en-US%7bCB5308B4-0E56-4905-A604-06F1F548A5ED%7d\%7bA8295E70-750A-4BF0-9B4E-70923BC87726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7430FC24794AF1B66530E794164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AC782-88EF-466C-B950-269DEA7E1ABE}"/>
      </w:docPartPr>
      <w:docPartBody>
        <w:p w:rsidR="004F5B21" w:rsidRDefault="004F5B21">
          <w:pPr>
            <w:pStyle w:val="E37430FC24794AF1B66530E79416498B"/>
          </w:pPr>
          <w:r w:rsidRPr="00CF1A49">
            <w:t>·</w:t>
          </w:r>
        </w:p>
      </w:docPartBody>
    </w:docPart>
    <w:docPart>
      <w:docPartPr>
        <w:name w:val="C82C15DBFFBD4D6D9F3FDD8F9B63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268C1-DD9A-4ABA-8073-4313FC306599}"/>
      </w:docPartPr>
      <w:docPartBody>
        <w:p w:rsidR="004F5B21" w:rsidRDefault="004F5B21" w:rsidP="004F5B21">
          <w:pPr>
            <w:pStyle w:val="C82C15DBFFBD4D6D9F3FDD8F9B637B40"/>
          </w:pPr>
          <w:r w:rsidRPr="00CF1A49">
            <w:t>·</w:t>
          </w:r>
        </w:p>
      </w:docPartBody>
    </w:docPart>
    <w:docPart>
      <w:docPartPr>
        <w:name w:val="96B130CEBCEA497FB34874B2E411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2B344-D473-4721-BE38-CA88B047C33E}"/>
      </w:docPartPr>
      <w:docPartBody>
        <w:p w:rsidR="004F5B21" w:rsidRDefault="004F5B21" w:rsidP="004F5B21">
          <w:pPr>
            <w:pStyle w:val="96B130CEBCEA497FB34874B2E411AE60"/>
          </w:pPr>
          <w:r w:rsidRPr="00CF1A49">
            <w:t>·</w:t>
          </w:r>
        </w:p>
      </w:docPartBody>
    </w:docPart>
    <w:docPart>
      <w:docPartPr>
        <w:name w:val="5A0016B313154A6581A59B6DA2D7E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55647-D99F-4558-935A-ED3B12C6229C}"/>
      </w:docPartPr>
      <w:docPartBody>
        <w:p w:rsidR="004F5B21" w:rsidRDefault="004F5B21" w:rsidP="004F5B21">
          <w:pPr>
            <w:pStyle w:val="5A0016B313154A6581A59B6DA2D7E1D4"/>
          </w:pPr>
          <w:r w:rsidRPr="00CF1A49">
            <w:t>·</w:t>
          </w:r>
        </w:p>
      </w:docPartBody>
    </w:docPart>
    <w:docPart>
      <w:docPartPr>
        <w:name w:val="8A1D3ACF2CDE4C31B201AFA3EDA9C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F4B45-D616-4DA9-A701-556AD5FBF15E}"/>
      </w:docPartPr>
      <w:docPartBody>
        <w:p w:rsidR="004F5B21" w:rsidRDefault="004F5B21" w:rsidP="004F5B21">
          <w:pPr>
            <w:pStyle w:val="8A1D3ACF2CDE4C31B201AFA3EDA9C1D3"/>
          </w:pPr>
          <w:r w:rsidRPr="00CF1A49">
            <w:t>·</w:t>
          </w:r>
        </w:p>
      </w:docPartBody>
    </w:docPart>
    <w:docPart>
      <w:docPartPr>
        <w:name w:val="86F25E86945F4B11870B39DAF1EEF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79C6A-3C7E-49F6-90D5-1E5D16DA66E2}"/>
      </w:docPartPr>
      <w:docPartBody>
        <w:p w:rsidR="004F5B21" w:rsidRDefault="004F5B21" w:rsidP="004F5B21">
          <w:pPr>
            <w:pStyle w:val="86F25E86945F4B11870B39DAF1EEFC7A"/>
          </w:pPr>
          <w:r w:rsidRPr="00CF1A49">
            <w:t>·</w:t>
          </w:r>
        </w:p>
      </w:docPartBody>
    </w:docPart>
    <w:docPart>
      <w:docPartPr>
        <w:name w:val="D553560C026848B285CBF4C57D42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AAA97-34AA-41A6-899C-03667E7C4437}"/>
      </w:docPartPr>
      <w:docPartBody>
        <w:p w:rsidR="004F5B21" w:rsidRDefault="004F5B21" w:rsidP="004F5B21">
          <w:pPr>
            <w:pStyle w:val="D553560C026848B285CBF4C57D4229AD"/>
          </w:pPr>
          <w:r w:rsidRPr="00CF1A49">
            <w:t>·</w:t>
          </w:r>
        </w:p>
      </w:docPartBody>
    </w:docPart>
    <w:docPart>
      <w:docPartPr>
        <w:name w:val="CA1BB56C86264765A1F66F19C4645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5E5FE-8240-4951-8094-681645AC6F20}"/>
      </w:docPartPr>
      <w:docPartBody>
        <w:p w:rsidR="004F5B21" w:rsidRDefault="004F5B21" w:rsidP="004F5B21">
          <w:pPr>
            <w:pStyle w:val="CA1BB56C86264765A1F66F19C4645FE1"/>
          </w:pPr>
          <w:r w:rsidRPr="00CF1A49">
            <w:t>·</w:t>
          </w:r>
        </w:p>
      </w:docPartBody>
    </w:docPart>
    <w:docPart>
      <w:docPartPr>
        <w:name w:val="FB9A7C5C3E3C477CB3D3D6FA0116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8F9A-80E4-4410-BD80-854232D200F0}"/>
      </w:docPartPr>
      <w:docPartBody>
        <w:p w:rsidR="004F5B21" w:rsidRDefault="004F5B21" w:rsidP="004F5B21">
          <w:pPr>
            <w:pStyle w:val="FB9A7C5C3E3C477CB3D3D6FA0116CE3D"/>
          </w:pPr>
          <w:r w:rsidRPr="00CF1A49">
            <w:t>·</w:t>
          </w:r>
        </w:p>
      </w:docPartBody>
    </w:docPart>
    <w:docPart>
      <w:docPartPr>
        <w:name w:val="EE1A166E77A44E7887278C302E39B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2960B-8206-4B34-99B6-17E5D8B356CB}"/>
      </w:docPartPr>
      <w:docPartBody>
        <w:p w:rsidR="004F5B21" w:rsidRDefault="004F5B21" w:rsidP="004F5B21">
          <w:pPr>
            <w:pStyle w:val="EE1A166E77A44E7887278C302E39BDDB"/>
          </w:pPr>
          <w:r w:rsidRPr="00CF1A49">
            <w:t>·</w:t>
          </w:r>
        </w:p>
      </w:docPartBody>
    </w:docPart>
    <w:docPart>
      <w:docPartPr>
        <w:name w:val="D40C523A99D144F285EA2142050C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B8F1B-B07C-42C2-B9FA-91A97A95A6F1}"/>
      </w:docPartPr>
      <w:docPartBody>
        <w:p w:rsidR="004F5B21" w:rsidRDefault="004F5B21" w:rsidP="004F5B21">
          <w:pPr>
            <w:pStyle w:val="D40C523A99D144F285EA2142050C47B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21"/>
    <w:rsid w:val="004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D68CA50604777A4C00CE0EAF5F06D">
    <w:name w:val="50DD68CA50604777A4C00CE0EAF5F06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ADF4422125C42D8B2A4A99831F53378">
    <w:name w:val="FADF4422125C42D8B2A4A99831F53378"/>
  </w:style>
  <w:style w:type="paragraph" w:customStyle="1" w:styleId="51CF0286619141A0ABC3415B9C5A46CD">
    <w:name w:val="51CF0286619141A0ABC3415B9C5A46CD"/>
  </w:style>
  <w:style w:type="paragraph" w:customStyle="1" w:styleId="E37430FC24794AF1B66530E79416498B">
    <w:name w:val="E37430FC24794AF1B66530E79416498B"/>
  </w:style>
  <w:style w:type="paragraph" w:customStyle="1" w:styleId="7CCBF6C28F1A417197E7A7EBD0296261">
    <w:name w:val="7CCBF6C28F1A417197E7A7EBD0296261"/>
  </w:style>
  <w:style w:type="paragraph" w:customStyle="1" w:styleId="8054D5F7C82F4BA19F1990C281F8B224">
    <w:name w:val="8054D5F7C82F4BA19F1990C281F8B224"/>
  </w:style>
  <w:style w:type="paragraph" w:customStyle="1" w:styleId="9FE43BF176724F3B895E8DA6812BD815">
    <w:name w:val="9FE43BF176724F3B895E8DA6812BD815"/>
  </w:style>
  <w:style w:type="paragraph" w:customStyle="1" w:styleId="C36F03283DDB40828BA1183CE5D58928">
    <w:name w:val="C36F03283DDB40828BA1183CE5D58928"/>
  </w:style>
  <w:style w:type="paragraph" w:customStyle="1" w:styleId="F7AFE4FC0EA449A7944B453D454BF5DA">
    <w:name w:val="F7AFE4FC0EA449A7944B453D454BF5DA"/>
  </w:style>
  <w:style w:type="paragraph" w:customStyle="1" w:styleId="130CCEFA56C844B8B8C6AC97F572E1D4">
    <w:name w:val="130CCEFA56C844B8B8C6AC97F572E1D4"/>
  </w:style>
  <w:style w:type="paragraph" w:customStyle="1" w:styleId="9A4DAEBA171544CDA17E2217BBEA4F8E">
    <w:name w:val="9A4DAEBA171544CDA17E2217BBEA4F8E"/>
  </w:style>
  <w:style w:type="paragraph" w:customStyle="1" w:styleId="0D854AEC2FF64B7C8889B66B2AEF33ED">
    <w:name w:val="0D854AEC2FF64B7C8889B66B2AEF33ED"/>
  </w:style>
  <w:style w:type="paragraph" w:customStyle="1" w:styleId="9E1FF19C4A294C5EA2A96DD6CA565CBD">
    <w:name w:val="9E1FF19C4A294C5EA2A96DD6CA565CBD"/>
  </w:style>
  <w:style w:type="paragraph" w:customStyle="1" w:styleId="DF65EEDE869B4CBFACA51EBD0C771B6C">
    <w:name w:val="DF65EEDE869B4CBFACA51EBD0C771B6C"/>
  </w:style>
  <w:style w:type="paragraph" w:customStyle="1" w:styleId="75253BDB4C774AEB993C4E594DEFFC0F">
    <w:name w:val="75253BDB4C774AEB993C4E594DEFFC0F"/>
  </w:style>
  <w:style w:type="character" w:styleId="SubtleReference">
    <w:name w:val="Subtle Reference"/>
    <w:basedOn w:val="DefaultParagraphFont"/>
    <w:uiPriority w:val="10"/>
    <w:qFormat/>
    <w:rsid w:val="004F5B21"/>
    <w:rPr>
      <w:b/>
      <w:caps w:val="0"/>
      <w:smallCaps/>
      <w:color w:val="595959" w:themeColor="text1" w:themeTint="A6"/>
    </w:rPr>
  </w:style>
  <w:style w:type="paragraph" w:customStyle="1" w:styleId="1E0498D69F20425CB13595B1ED590117">
    <w:name w:val="1E0498D69F20425CB13595B1ED590117"/>
  </w:style>
  <w:style w:type="paragraph" w:customStyle="1" w:styleId="D96F3C67AD5D42BE9079F9294CF979FC">
    <w:name w:val="D96F3C67AD5D42BE9079F9294CF979FC"/>
  </w:style>
  <w:style w:type="paragraph" w:customStyle="1" w:styleId="08ADAC78002A43DAADE848167DACE208">
    <w:name w:val="08ADAC78002A43DAADE848167DACE208"/>
  </w:style>
  <w:style w:type="paragraph" w:customStyle="1" w:styleId="792FBF9EA22E4CA98A8720873ECD2327">
    <w:name w:val="792FBF9EA22E4CA98A8720873ECD2327"/>
  </w:style>
  <w:style w:type="paragraph" w:customStyle="1" w:styleId="1C8C753754664445892159154B85F546">
    <w:name w:val="1C8C753754664445892159154B85F546"/>
  </w:style>
  <w:style w:type="paragraph" w:customStyle="1" w:styleId="BADCE0F311AC42C3B269CC8378068C28">
    <w:name w:val="BADCE0F311AC42C3B269CC8378068C28"/>
  </w:style>
  <w:style w:type="paragraph" w:customStyle="1" w:styleId="E1A62B6E66614DF4AD261DD90603F0F8">
    <w:name w:val="E1A62B6E66614DF4AD261DD90603F0F8"/>
  </w:style>
  <w:style w:type="paragraph" w:customStyle="1" w:styleId="ED042CAAA1654F0BA55D00F714C6A1F3">
    <w:name w:val="ED042CAAA1654F0BA55D00F714C6A1F3"/>
  </w:style>
  <w:style w:type="paragraph" w:customStyle="1" w:styleId="E5875AEE27314C7AA464A8B83F3BE4A8">
    <w:name w:val="E5875AEE27314C7AA464A8B83F3BE4A8"/>
  </w:style>
  <w:style w:type="paragraph" w:customStyle="1" w:styleId="68812FAFC928463EA36B5A0C73E1969A">
    <w:name w:val="68812FAFC928463EA36B5A0C73E1969A"/>
  </w:style>
  <w:style w:type="paragraph" w:customStyle="1" w:styleId="C8C62350DF834004BBAAF6BC4B7C3A13">
    <w:name w:val="C8C62350DF834004BBAAF6BC4B7C3A13"/>
  </w:style>
  <w:style w:type="paragraph" w:customStyle="1" w:styleId="FDCF023369824D2CBE8D30217399294E">
    <w:name w:val="FDCF023369824D2CBE8D30217399294E"/>
  </w:style>
  <w:style w:type="paragraph" w:customStyle="1" w:styleId="E78DFD1DD3B94904B7188131F6F6F9CB">
    <w:name w:val="E78DFD1DD3B94904B7188131F6F6F9CB"/>
  </w:style>
  <w:style w:type="paragraph" w:customStyle="1" w:styleId="AF66D3867B224D36923777B151F8FBD9">
    <w:name w:val="AF66D3867B224D36923777B151F8FBD9"/>
  </w:style>
  <w:style w:type="paragraph" w:customStyle="1" w:styleId="2EF56B6E19A6429293B953941C12FA27">
    <w:name w:val="2EF56B6E19A6429293B953941C12FA27"/>
  </w:style>
  <w:style w:type="paragraph" w:customStyle="1" w:styleId="78D9B10EC2084019939F34E70C022F84">
    <w:name w:val="78D9B10EC2084019939F34E70C022F84"/>
  </w:style>
  <w:style w:type="paragraph" w:customStyle="1" w:styleId="EA615CE11349480386CEB669746FF44E">
    <w:name w:val="EA615CE11349480386CEB669746FF44E"/>
  </w:style>
  <w:style w:type="paragraph" w:customStyle="1" w:styleId="9D46EE69F489402398E26DBB21B6EC2F">
    <w:name w:val="9D46EE69F489402398E26DBB21B6EC2F"/>
  </w:style>
  <w:style w:type="paragraph" w:customStyle="1" w:styleId="0E06CE54006B48AA94B1E4F42A3BB9A9">
    <w:name w:val="0E06CE54006B48AA94B1E4F42A3BB9A9"/>
  </w:style>
  <w:style w:type="paragraph" w:customStyle="1" w:styleId="98A849B6596248C5A57355588E6EE98D">
    <w:name w:val="98A849B6596248C5A57355588E6EE98D"/>
  </w:style>
  <w:style w:type="paragraph" w:customStyle="1" w:styleId="559C4006E1AA4EE3878B50F0DDAF824B">
    <w:name w:val="559C4006E1AA4EE3878B50F0DDAF824B"/>
  </w:style>
  <w:style w:type="paragraph" w:customStyle="1" w:styleId="56961559E4CB4335873E36C6B101382C">
    <w:name w:val="56961559E4CB4335873E36C6B101382C"/>
  </w:style>
  <w:style w:type="paragraph" w:customStyle="1" w:styleId="9B82B76C065B4EADABAC72A7C0AEEBF2">
    <w:name w:val="9B82B76C065B4EADABAC72A7C0AEEBF2"/>
  </w:style>
  <w:style w:type="paragraph" w:customStyle="1" w:styleId="434B0A945C2347C2824012168DE42E43">
    <w:name w:val="434B0A945C2347C2824012168DE42E43"/>
  </w:style>
  <w:style w:type="paragraph" w:customStyle="1" w:styleId="4ADB3874C06841269ACB0C35917197C7">
    <w:name w:val="4ADB3874C06841269ACB0C35917197C7"/>
  </w:style>
  <w:style w:type="paragraph" w:customStyle="1" w:styleId="7213683079024583BA66735BA0DDA554">
    <w:name w:val="7213683079024583BA66735BA0DDA554"/>
  </w:style>
  <w:style w:type="paragraph" w:customStyle="1" w:styleId="C82C15DBFFBD4D6D9F3FDD8F9B637B40">
    <w:name w:val="C82C15DBFFBD4D6D9F3FDD8F9B637B40"/>
    <w:rsid w:val="004F5B21"/>
  </w:style>
  <w:style w:type="paragraph" w:customStyle="1" w:styleId="C8B5CEE1DE4E4262A4289CDFFD6E00E2">
    <w:name w:val="C8B5CEE1DE4E4262A4289CDFFD6E00E2"/>
    <w:rsid w:val="004F5B21"/>
  </w:style>
  <w:style w:type="paragraph" w:customStyle="1" w:styleId="DE7605738112439192960A6E5D1885BC">
    <w:name w:val="DE7605738112439192960A6E5D1885BC"/>
    <w:rsid w:val="004F5B21"/>
  </w:style>
  <w:style w:type="paragraph" w:customStyle="1" w:styleId="96B130CEBCEA497FB34874B2E411AE60">
    <w:name w:val="96B130CEBCEA497FB34874B2E411AE60"/>
    <w:rsid w:val="004F5B21"/>
  </w:style>
  <w:style w:type="paragraph" w:customStyle="1" w:styleId="72190D505BC5445A95BB616B4699DE2A">
    <w:name w:val="72190D505BC5445A95BB616B4699DE2A"/>
    <w:rsid w:val="004F5B21"/>
  </w:style>
  <w:style w:type="paragraph" w:customStyle="1" w:styleId="5A0016B313154A6581A59B6DA2D7E1D4">
    <w:name w:val="5A0016B313154A6581A59B6DA2D7E1D4"/>
    <w:rsid w:val="004F5B21"/>
  </w:style>
  <w:style w:type="paragraph" w:customStyle="1" w:styleId="5A310E9BD15F464C984A784D0279C1D0">
    <w:name w:val="5A310E9BD15F464C984A784D0279C1D0"/>
    <w:rsid w:val="004F5B21"/>
  </w:style>
  <w:style w:type="paragraph" w:customStyle="1" w:styleId="468AD2AE98B04A4A8B2A5B3B899CF2AB">
    <w:name w:val="468AD2AE98B04A4A8B2A5B3B899CF2AB"/>
    <w:rsid w:val="004F5B21"/>
  </w:style>
  <w:style w:type="paragraph" w:customStyle="1" w:styleId="8A1D3ACF2CDE4C31B201AFA3EDA9C1D3">
    <w:name w:val="8A1D3ACF2CDE4C31B201AFA3EDA9C1D3"/>
    <w:rsid w:val="004F5B21"/>
  </w:style>
  <w:style w:type="paragraph" w:customStyle="1" w:styleId="331ABB235E5843449680C4FA9CA0FAB1">
    <w:name w:val="331ABB235E5843449680C4FA9CA0FAB1"/>
    <w:rsid w:val="004F5B21"/>
  </w:style>
  <w:style w:type="paragraph" w:customStyle="1" w:styleId="86F25E86945F4B11870B39DAF1EEFC7A">
    <w:name w:val="86F25E86945F4B11870B39DAF1EEFC7A"/>
    <w:rsid w:val="004F5B21"/>
  </w:style>
  <w:style w:type="paragraph" w:customStyle="1" w:styleId="E21593C97B7A485A976ECF4F998E03BC">
    <w:name w:val="E21593C97B7A485A976ECF4F998E03BC"/>
    <w:rsid w:val="004F5B21"/>
  </w:style>
  <w:style w:type="paragraph" w:customStyle="1" w:styleId="F77B3E9A23874AB6B4BAE98999BF4F16">
    <w:name w:val="F77B3E9A23874AB6B4BAE98999BF4F16"/>
    <w:rsid w:val="004F5B21"/>
  </w:style>
  <w:style w:type="paragraph" w:customStyle="1" w:styleId="6C72C77A8A7B45C7B37A0F005946F237">
    <w:name w:val="6C72C77A8A7B45C7B37A0F005946F237"/>
    <w:rsid w:val="004F5B21"/>
  </w:style>
  <w:style w:type="paragraph" w:customStyle="1" w:styleId="D3E86A622C1F480188E03A5318DF0AED">
    <w:name w:val="D3E86A622C1F480188E03A5318DF0AED"/>
    <w:rsid w:val="004F5B21"/>
  </w:style>
  <w:style w:type="paragraph" w:customStyle="1" w:styleId="321AFDEC54A648A9897454D65CDAF5B5">
    <w:name w:val="321AFDEC54A648A9897454D65CDAF5B5"/>
    <w:rsid w:val="004F5B21"/>
  </w:style>
  <w:style w:type="paragraph" w:customStyle="1" w:styleId="F37AE2656AD848669D99DD08826ACEA3">
    <w:name w:val="F37AE2656AD848669D99DD08826ACEA3"/>
    <w:rsid w:val="004F5B21"/>
  </w:style>
  <w:style w:type="paragraph" w:customStyle="1" w:styleId="BEBB4DDC8CED4F76B0600FFB04A6645D">
    <w:name w:val="BEBB4DDC8CED4F76B0600FFB04A6645D"/>
    <w:rsid w:val="004F5B21"/>
  </w:style>
  <w:style w:type="paragraph" w:customStyle="1" w:styleId="A826C85CFBBC45FE897BDECE03AD338C">
    <w:name w:val="A826C85CFBBC45FE897BDECE03AD338C"/>
    <w:rsid w:val="004F5B21"/>
  </w:style>
  <w:style w:type="paragraph" w:customStyle="1" w:styleId="D553560C026848B285CBF4C57D4229AD">
    <w:name w:val="D553560C026848B285CBF4C57D4229AD"/>
    <w:rsid w:val="004F5B21"/>
  </w:style>
  <w:style w:type="paragraph" w:customStyle="1" w:styleId="3E37B83391B8442387970F60C0F5E661">
    <w:name w:val="3E37B83391B8442387970F60C0F5E661"/>
    <w:rsid w:val="004F5B21"/>
  </w:style>
  <w:style w:type="paragraph" w:customStyle="1" w:styleId="CA1BB56C86264765A1F66F19C4645FE1">
    <w:name w:val="CA1BB56C86264765A1F66F19C4645FE1"/>
    <w:rsid w:val="004F5B21"/>
  </w:style>
  <w:style w:type="paragraph" w:customStyle="1" w:styleId="FB9A7C5C3E3C477CB3D3D6FA0116CE3D">
    <w:name w:val="FB9A7C5C3E3C477CB3D3D6FA0116CE3D"/>
    <w:rsid w:val="004F5B21"/>
  </w:style>
  <w:style w:type="paragraph" w:customStyle="1" w:styleId="EE1A166E77A44E7887278C302E39BDDB">
    <w:name w:val="EE1A166E77A44E7887278C302E39BDDB"/>
    <w:rsid w:val="004F5B21"/>
  </w:style>
  <w:style w:type="paragraph" w:customStyle="1" w:styleId="D40C523A99D144F285EA2142050C47B1">
    <w:name w:val="D40C523A99D144F285EA2142050C47B1"/>
    <w:rsid w:val="004F5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{A8295E70-750A-4BF0-9B4E-70923BC87726}tf16402488</Template>
  <TotalTime>325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Irving</dc:creator>
  <cp:keywords/>
  <dc:description/>
  <cp:lastModifiedBy>Andrew Irving</cp:lastModifiedBy>
  <cp:revision>7</cp:revision>
  <dcterms:created xsi:type="dcterms:W3CDTF">2021-04-29T11:59:00Z</dcterms:created>
  <dcterms:modified xsi:type="dcterms:W3CDTF">2021-04-29T17:24:00Z</dcterms:modified>
  <cp:category/>
</cp:coreProperties>
</file>